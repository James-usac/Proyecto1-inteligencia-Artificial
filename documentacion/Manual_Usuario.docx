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FB927" w14:textId="685B8BA1" w:rsidR="006272B0" w:rsidRDefault="00A17C9A" w:rsidP="00DF162F">
      <w:pPr>
        <w:pStyle w:val="Ttulo1"/>
        <w:rPr>
          <w:lang w:val="en-US"/>
        </w:rPr>
      </w:pPr>
      <w:r w:rsidRPr="00BC32E4">
        <w:rPr>
          <w:noProof/>
          <w:lang w:val="en-US" w:eastAsia="es-MX"/>
        </w:rPr>
        <w:drawing>
          <wp:anchor distT="0" distB="0" distL="114300" distR="114300" simplePos="0" relativeHeight="251661312" behindDoc="1" locked="0" layoutInCell="1" allowOverlap="1" wp14:anchorId="531780BD" wp14:editId="47B2B856">
            <wp:simplePos x="0" y="0"/>
            <wp:positionH relativeFrom="margin">
              <wp:align>center</wp:align>
            </wp:positionH>
            <wp:positionV relativeFrom="paragraph">
              <wp:posOffset>149538</wp:posOffset>
            </wp:positionV>
            <wp:extent cx="646430" cy="646430"/>
            <wp:effectExtent l="0" t="0" r="1270" b="1270"/>
            <wp:wrapTight wrapText="bothSides">
              <wp:wrapPolygon edited="0">
                <wp:start x="5729" y="0"/>
                <wp:lineTo x="0" y="3819"/>
                <wp:lineTo x="0" y="15914"/>
                <wp:lineTo x="4456" y="20369"/>
                <wp:lineTo x="5729" y="21006"/>
                <wp:lineTo x="15277" y="21006"/>
                <wp:lineTo x="16550" y="20369"/>
                <wp:lineTo x="21006" y="15914"/>
                <wp:lineTo x="21006" y="3819"/>
                <wp:lineTo x="15277" y="0"/>
                <wp:lineTo x="5729" y="0"/>
              </wp:wrapPolygon>
            </wp:wrapTight>
            <wp:docPr id="1" name="Picture 1" descr="Resultado de imagen de logo u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ogo usa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32E4">
        <w:rPr>
          <w:noProof/>
          <w:lang w:val="en-US" w:eastAsia="es-MX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2E56A7BD" wp14:editId="4D6DD819">
                <wp:simplePos x="0" y="0"/>
                <wp:positionH relativeFrom="margin">
                  <wp:posOffset>-252484</wp:posOffset>
                </wp:positionH>
                <wp:positionV relativeFrom="paragraph">
                  <wp:posOffset>607</wp:posOffset>
                </wp:positionV>
                <wp:extent cx="6505575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55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05CF6" w14:textId="77777777" w:rsidR="00A17C9A" w:rsidRPr="000117E6" w:rsidRDefault="00BC32E4" w:rsidP="00A17C9A">
                            <w:pPr>
                              <w:pBdr>
                                <w:top w:val="single" w:sz="24" w:space="8" w:color="AB1113" w:themeColor="accent1"/>
                                <w:bottom w:val="single" w:sz="24" w:space="8" w:color="AB1113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</w:pPr>
                            <w:r w:rsidRPr="000117E6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>N</w:t>
                            </w:r>
                            <w:r w:rsidR="000117E6" w:rsidRPr="000117E6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>ombre</w:t>
                            </w:r>
                            <w:r w:rsidR="00A17C9A" w:rsidRPr="000117E6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>: James Allan Melgar</w:t>
                            </w:r>
                            <w:r w:rsidR="00A17C9A" w:rsidRPr="000117E6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ab/>
                            </w:r>
                            <w:r w:rsidR="00A17C9A" w:rsidRPr="000117E6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ab/>
                            </w:r>
                            <w:r w:rsidR="00A17C9A" w:rsidRPr="000117E6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ab/>
                            </w:r>
                            <w:r w:rsidR="00A17C9A" w:rsidRPr="000117E6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ab/>
                            </w:r>
                            <w:r w:rsidR="00A17C9A" w:rsidRPr="000117E6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ab/>
                              <w:t xml:space="preserve"> </w:t>
                            </w:r>
                            <w:r w:rsidR="00A17C9A" w:rsidRPr="000117E6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ab/>
                            </w:r>
                          </w:p>
                          <w:p w14:paraId="4E9B0456" w14:textId="4E8BA3FA" w:rsidR="00A17C9A" w:rsidRPr="000117E6" w:rsidRDefault="00A17C9A" w:rsidP="00A17C9A">
                            <w:pPr>
                              <w:pBdr>
                                <w:top w:val="single" w:sz="24" w:space="8" w:color="AB1113" w:themeColor="accent1"/>
                                <w:bottom w:val="single" w:sz="24" w:space="8" w:color="AB1113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</w:pPr>
                            <w:r w:rsidRPr="000117E6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>Cu</w:t>
                            </w:r>
                            <w:r w:rsidR="00BC32E4" w:rsidRPr="000117E6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>rs</w:t>
                            </w:r>
                            <w:r w:rsidR="006272B0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>o</w:t>
                            </w:r>
                            <w:r w:rsidRPr="000117E6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>:</w:t>
                            </w:r>
                            <w:r w:rsidRPr="000117E6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ab/>
                            </w:r>
                            <w:r w:rsidR="00D716E2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>IA</w:t>
                            </w:r>
                            <w:r w:rsidR="002C4AF5" w:rsidRPr="000117E6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ab/>
                            </w:r>
                            <w:r w:rsidR="002C4AF5" w:rsidRPr="000117E6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ab/>
                            </w:r>
                            <w:r w:rsidRPr="000117E6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ab/>
                            </w:r>
                            <w:r w:rsidR="00BC32E4" w:rsidRPr="000117E6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ab/>
                            </w:r>
                            <w:r w:rsidR="00BC32E4" w:rsidRPr="000117E6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ab/>
                            </w:r>
                            <w:r w:rsidR="00BC32E4" w:rsidRPr="000117E6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ab/>
                            </w:r>
                            <w:r w:rsidR="00BC32E4" w:rsidRPr="000117E6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ab/>
                            </w:r>
                          </w:p>
                          <w:p w14:paraId="2C022F36" w14:textId="77777777" w:rsidR="00A17C9A" w:rsidRPr="000117E6" w:rsidRDefault="006272B0" w:rsidP="00A17C9A">
                            <w:pPr>
                              <w:pBdr>
                                <w:top w:val="single" w:sz="24" w:space="8" w:color="AB1113" w:themeColor="accent1"/>
                                <w:bottom w:val="single" w:sz="24" w:space="8" w:color="AB1113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>Facultad de Ingeniería</w:t>
                            </w:r>
                            <w:r w:rsidR="00A17C9A" w:rsidRPr="000117E6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ab/>
                            </w:r>
                            <w:r w:rsidR="00A17C9A" w:rsidRPr="000117E6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ab/>
                            </w:r>
                            <w:r w:rsidR="00A17C9A" w:rsidRPr="000117E6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ab/>
                            </w:r>
                            <w:r w:rsidR="00A17C9A" w:rsidRPr="000117E6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ab/>
                            </w:r>
                            <w:r w:rsidR="00BC32E4" w:rsidRPr="000117E6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ab/>
                            </w:r>
                            <w:r w:rsidR="00BC32E4" w:rsidRPr="000117E6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 xml:space="preserve">         Carne</w:t>
                            </w:r>
                            <w:r w:rsidR="00BC32E4" w:rsidRPr="000117E6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>: 201314716</w:t>
                            </w:r>
                          </w:p>
                          <w:p w14:paraId="6AD9E788" w14:textId="77777777" w:rsidR="00A17C9A" w:rsidRPr="000117E6" w:rsidRDefault="006272B0" w:rsidP="00A17C9A">
                            <w:pPr>
                              <w:pBdr>
                                <w:top w:val="single" w:sz="24" w:space="8" w:color="AB1113" w:themeColor="accent1"/>
                                <w:bottom w:val="single" w:sz="24" w:space="8" w:color="AB1113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>Universidad de San Carlos</w:t>
                            </w:r>
                            <w:r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ab/>
                            </w:r>
                            <w:r w:rsidR="00BC32E4" w:rsidRPr="000117E6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ab/>
                            </w:r>
                            <w:r w:rsidR="00BC32E4" w:rsidRPr="000117E6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ab/>
                            </w:r>
                            <w:r w:rsidR="00BC32E4" w:rsidRPr="000117E6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ab/>
                            </w:r>
                            <w:r w:rsidR="00BC32E4" w:rsidRPr="000117E6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>Fecha</w:t>
                            </w:r>
                            <w:r w:rsidR="00BC32E4" w:rsidRPr="000117E6">
                              <w:rPr>
                                <w:i/>
                                <w:iCs/>
                                <w:color w:val="AB1113" w:themeColor="accent1"/>
                                <w:sz w:val="24"/>
                              </w:rPr>
                              <w:t>: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56A7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9pt;margin-top:.05pt;width:512.25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" filled="f" stroked="f">
                <v:textbox style="mso-fit-shape-to-text:t">
                  <w:txbxContent>
                    <w:p w14:paraId="22205CF6" w14:textId="77777777" w:rsidR="00A17C9A" w:rsidRPr="000117E6" w:rsidRDefault="00BC32E4" w:rsidP="00A17C9A">
                      <w:pPr>
                        <w:pBdr>
                          <w:top w:val="single" w:sz="24" w:space="8" w:color="AB1113" w:themeColor="accent1"/>
                          <w:bottom w:val="single" w:sz="24" w:space="8" w:color="AB1113" w:themeColor="accent1"/>
                        </w:pBdr>
                        <w:spacing w:after="0"/>
                        <w:rPr>
                          <w:i/>
                          <w:iCs/>
                          <w:color w:val="AB1113" w:themeColor="accent1"/>
                          <w:sz w:val="24"/>
                        </w:rPr>
                      </w:pPr>
                      <w:r w:rsidRPr="000117E6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>N</w:t>
                      </w:r>
                      <w:r w:rsidR="000117E6" w:rsidRPr="000117E6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>ombre</w:t>
                      </w:r>
                      <w:r w:rsidR="00A17C9A" w:rsidRPr="000117E6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>: James Allan Melgar</w:t>
                      </w:r>
                      <w:r w:rsidR="00A17C9A" w:rsidRPr="000117E6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ab/>
                      </w:r>
                      <w:r w:rsidR="00A17C9A" w:rsidRPr="000117E6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ab/>
                      </w:r>
                      <w:r w:rsidR="00A17C9A" w:rsidRPr="000117E6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ab/>
                      </w:r>
                      <w:r w:rsidR="00A17C9A" w:rsidRPr="000117E6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ab/>
                      </w:r>
                      <w:r w:rsidR="00A17C9A" w:rsidRPr="000117E6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ab/>
                        <w:t xml:space="preserve"> </w:t>
                      </w:r>
                      <w:r w:rsidR="00A17C9A" w:rsidRPr="000117E6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ab/>
                      </w:r>
                    </w:p>
                    <w:p w14:paraId="4E9B0456" w14:textId="4E8BA3FA" w:rsidR="00A17C9A" w:rsidRPr="000117E6" w:rsidRDefault="00A17C9A" w:rsidP="00A17C9A">
                      <w:pPr>
                        <w:pBdr>
                          <w:top w:val="single" w:sz="24" w:space="8" w:color="AB1113" w:themeColor="accent1"/>
                          <w:bottom w:val="single" w:sz="24" w:space="8" w:color="AB1113" w:themeColor="accent1"/>
                        </w:pBdr>
                        <w:spacing w:after="0"/>
                        <w:rPr>
                          <w:i/>
                          <w:iCs/>
                          <w:color w:val="AB1113" w:themeColor="accent1"/>
                          <w:sz w:val="24"/>
                        </w:rPr>
                      </w:pPr>
                      <w:r w:rsidRPr="000117E6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>Cu</w:t>
                      </w:r>
                      <w:r w:rsidR="00BC32E4" w:rsidRPr="000117E6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>rs</w:t>
                      </w:r>
                      <w:r w:rsidR="006272B0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>o</w:t>
                      </w:r>
                      <w:r w:rsidRPr="000117E6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>:</w:t>
                      </w:r>
                      <w:r w:rsidRPr="000117E6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ab/>
                      </w:r>
                      <w:r w:rsidR="00D716E2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>IA</w:t>
                      </w:r>
                      <w:r w:rsidR="002C4AF5" w:rsidRPr="000117E6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ab/>
                      </w:r>
                      <w:r w:rsidR="002C4AF5" w:rsidRPr="000117E6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ab/>
                      </w:r>
                      <w:r w:rsidRPr="000117E6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ab/>
                      </w:r>
                      <w:r w:rsidR="00BC32E4" w:rsidRPr="000117E6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ab/>
                      </w:r>
                      <w:r w:rsidR="00BC32E4" w:rsidRPr="000117E6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ab/>
                      </w:r>
                      <w:r w:rsidR="00BC32E4" w:rsidRPr="000117E6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ab/>
                      </w:r>
                      <w:r w:rsidR="00BC32E4" w:rsidRPr="000117E6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ab/>
                      </w:r>
                    </w:p>
                    <w:p w14:paraId="2C022F36" w14:textId="77777777" w:rsidR="00A17C9A" w:rsidRPr="000117E6" w:rsidRDefault="006272B0" w:rsidP="00A17C9A">
                      <w:pPr>
                        <w:pBdr>
                          <w:top w:val="single" w:sz="24" w:space="8" w:color="AB1113" w:themeColor="accent1"/>
                          <w:bottom w:val="single" w:sz="24" w:space="8" w:color="AB1113" w:themeColor="accent1"/>
                        </w:pBdr>
                        <w:spacing w:after="0"/>
                        <w:rPr>
                          <w:i/>
                          <w:iCs/>
                          <w:color w:val="AB1113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>Facultad de Ingeniería</w:t>
                      </w:r>
                      <w:r w:rsidR="00A17C9A" w:rsidRPr="000117E6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ab/>
                      </w:r>
                      <w:r w:rsidR="00A17C9A" w:rsidRPr="000117E6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ab/>
                      </w:r>
                      <w:r w:rsidR="00A17C9A" w:rsidRPr="000117E6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ab/>
                      </w:r>
                      <w:r w:rsidR="00A17C9A" w:rsidRPr="000117E6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ab/>
                      </w:r>
                      <w:r w:rsidR="00BC32E4" w:rsidRPr="000117E6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ab/>
                      </w:r>
                      <w:r w:rsidR="00BC32E4" w:rsidRPr="000117E6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ab/>
                      </w:r>
                      <w:r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 xml:space="preserve">         Carne</w:t>
                      </w:r>
                      <w:r w:rsidR="00BC32E4" w:rsidRPr="000117E6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>: 201314716</w:t>
                      </w:r>
                    </w:p>
                    <w:p w14:paraId="6AD9E788" w14:textId="77777777" w:rsidR="00A17C9A" w:rsidRPr="000117E6" w:rsidRDefault="006272B0" w:rsidP="00A17C9A">
                      <w:pPr>
                        <w:pBdr>
                          <w:top w:val="single" w:sz="24" w:space="8" w:color="AB1113" w:themeColor="accent1"/>
                          <w:bottom w:val="single" w:sz="24" w:space="8" w:color="AB1113" w:themeColor="accent1"/>
                        </w:pBdr>
                        <w:spacing w:after="0"/>
                        <w:rPr>
                          <w:i/>
                          <w:iCs/>
                          <w:color w:val="AB1113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>Universidad de San Carlos</w:t>
                      </w:r>
                      <w:r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ab/>
                      </w:r>
                      <w:r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ab/>
                      </w:r>
                      <w:r w:rsidR="00BC32E4" w:rsidRPr="000117E6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ab/>
                      </w:r>
                      <w:r w:rsidR="00BC32E4" w:rsidRPr="000117E6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ab/>
                      </w:r>
                      <w:r w:rsidR="00BC32E4" w:rsidRPr="000117E6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ab/>
                      </w:r>
                      <w:r w:rsidR="00BC32E4" w:rsidRPr="000117E6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ab/>
                        <w:t xml:space="preserve">         </w:t>
                      </w:r>
                      <w:r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>Fecha</w:t>
                      </w:r>
                      <w:r w:rsidR="00BC32E4" w:rsidRPr="000117E6">
                        <w:rPr>
                          <w:i/>
                          <w:iCs/>
                          <w:color w:val="AB1113" w:themeColor="accent1"/>
                          <w:sz w:val="24"/>
                        </w:rPr>
                        <w:t>: 2020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D716E2">
        <w:rPr>
          <w:lang w:val="en-US"/>
        </w:rPr>
        <w:t>Pantalla</w:t>
      </w:r>
      <w:proofErr w:type="spellEnd"/>
      <w:r w:rsidR="00D716E2">
        <w:rPr>
          <w:lang w:val="en-US"/>
        </w:rPr>
        <w:t xml:space="preserve"> </w:t>
      </w:r>
      <w:proofErr w:type="spellStart"/>
      <w:r w:rsidR="00D716E2">
        <w:rPr>
          <w:lang w:val="en-US"/>
        </w:rPr>
        <w:t>inicial</w:t>
      </w:r>
      <w:proofErr w:type="spellEnd"/>
    </w:p>
    <w:p w14:paraId="4E9EF505" w14:textId="1B0889AA" w:rsidR="00DF162F" w:rsidRDefault="00D716E2" w:rsidP="00DF162F">
      <w:pPr>
        <w:rPr>
          <w:lang w:val="en-US"/>
        </w:rPr>
      </w:pPr>
      <w:r>
        <w:rPr>
          <w:noProof/>
        </w:rPr>
        <w:drawing>
          <wp:inline distT="0" distB="0" distL="0" distR="0" wp14:anchorId="77E5F994" wp14:editId="0B0122ED">
            <wp:extent cx="5943600" cy="28936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00FF" w14:textId="338EB99F" w:rsidR="00D716E2" w:rsidRPr="00D716E2" w:rsidRDefault="00D716E2" w:rsidP="00DF162F">
      <w:pPr>
        <w:rPr>
          <w:lang w:val="es-ES"/>
        </w:rPr>
      </w:pPr>
      <w:r w:rsidRPr="00D716E2">
        <w:rPr>
          <w:lang w:val="es-ES"/>
        </w:rPr>
        <w:t xml:space="preserve">Ingresas consultas no </w:t>
      </w:r>
      <w:proofErr w:type="spellStart"/>
      <w:r w:rsidRPr="00D716E2">
        <w:rPr>
          <w:lang w:val="es-ES"/>
        </w:rPr>
        <w:t>saldra</w:t>
      </w:r>
      <w:proofErr w:type="spellEnd"/>
      <w:r w:rsidRPr="00D716E2">
        <w:rPr>
          <w:lang w:val="es-ES"/>
        </w:rPr>
        <w:t xml:space="preserve"> l</w:t>
      </w:r>
      <w:r>
        <w:rPr>
          <w:lang w:val="es-ES"/>
        </w:rPr>
        <w:t>o siguiente</w:t>
      </w:r>
    </w:p>
    <w:p w14:paraId="679AE880" w14:textId="5305E437" w:rsidR="00D716E2" w:rsidRPr="00D716E2" w:rsidRDefault="00D716E2" w:rsidP="00DF162F">
      <w:pPr>
        <w:rPr>
          <w:lang w:val="es-ES"/>
        </w:rPr>
      </w:pPr>
    </w:p>
    <w:p w14:paraId="2410F1F7" w14:textId="1B6EBECA" w:rsidR="00D716E2" w:rsidRDefault="00D716E2" w:rsidP="00DF162F">
      <w:pPr>
        <w:rPr>
          <w:lang w:val="en-US"/>
        </w:rPr>
      </w:pPr>
      <w:r>
        <w:rPr>
          <w:noProof/>
        </w:rPr>
        <w:drawing>
          <wp:inline distT="0" distB="0" distL="0" distR="0" wp14:anchorId="029A1318" wp14:editId="08A283B0">
            <wp:extent cx="5943600" cy="2692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902E" w14:textId="77777777" w:rsidR="00D716E2" w:rsidRDefault="00D716E2" w:rsidP="00DF162F">
      <w:pPr>
        <w:rPr>
          <w:lang w:val="en-US"/>
        </w:rPr>
      </w:pPr>
    </w:p>
    <w:p w14:paraId="432A915D" w14:textId="2760DA8C" w:rsidR="00DF162F" w:rsidRDefault="00D716E2" w:rsidP="00DF162F">
      <w:r>
        <w:t>Si le damos información</w:t>
      </w:r>
    </w:p>
    <w:p w14:paraId="76D69AB9" w14:textId="29CB9481" w:rsidR="00D716E2" w:rsidRDefault="00D716E2" w:rsidP="00DF162F">
      <w:r>
        <w:rPr>
          <w:noProof/>
        </w:rPr>
        <w:drawing>
          <wp:inline distT="0" distB="0" distL="0" distR="0" wp14:anchorId="154DCB42" wp14:editId="2117D177">
            <wp:extent cx="5943600" cy="3000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DD47" w14:textId="6E51DCF1" w:rsidR="00D716E2" w:rsidRDefault="00D716E2" w:rsidP="00DF162F">
      <w:r>
        <w:t>También podemos hacer consultas más especificas</w:t>
      </w:r>
    </w:p>
    <w:p w14:paraId="74B9AA79" w14:textId="531DA1D9" w:rsidR="00D716E2" w:rsidRPr="00DF162F" w:rsidRDefault="00D716E2" w:rsidP="00DF162F">
      <w:r>
        <w:rPr>
          <w:noProof/>
        </w:rPr>
        <w:drawing>
          <wp:inline distT="0" distB="0" distL="0" distR="0" wp14:anchorId="32D6DFDE" wp14:editId="557C94F8">
            <wp:extent cx="5943600" cy="30238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6E2" w:rsidRPr="00DF162F" w:rsidSect="00A17C9A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D83953" w:themeColor="accent2"/>
        <w:left w:val="single" w:sz="4" w:space="24" w:color="D83953" w:themeColor="accent2"/>
        <w:bottom w:val="single" w:sz="4" w:space="24" w:color="D83953" w:themeColor="accent2"/>
        <w:right w:val="single" w:sz="4" w:space="24" w:color="D83953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D6989" w14:textId="77777777" w:rsidR="00326927" w:rsidRDefault="00326927" w:rsidP="00CD0919">
      <w:pPr>
        <w:spacing w:after="0" w:line="240" w:lineRule="auto"/>
      </w:pPr>
      <w:r>
        <w:separator/>
      </w:r>
    </w:p>
  </w:endnote>
  <w:endnote w:type="continuationSeparator" w:id="0">
    <w:p w14:paraId="7928513A" w14:textId="77777777" w:rsidR="00326927" w:rsidRDefault="00326927" w:rsidP="00CD0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88B64" w14:textId="77777777" w:rsidR="00326927" w:rsidRDefault="00326927" w:rsidP="00CD0919">
      <w:pPr>
        <w:spacing w:after="0" w:line="240" w:lineRule="auto"/>
      </w:pPr>
      <w:r>
        <w:separator/>
      </w:r>
    </w:p>
  </w:footnote>
  <w:footnote w:type="continuationSeparator" w:id="0">
    <w:p w14:paraId="656DDDE2" w14:textId="77777777" w:rsidR="00326927" w:rsidRDefault="00326927" w:rsidP="00CD0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1FC47" w14:textId="77777777" w:rsidR="00CD0919" w:rsidRDefault="00CD0919" w:rsidP="00CD0919">
    <w:pPr>
      <w:pStyle w:val="Encabezado"/>
      <w:ind w:left="4680" w:hanging="4680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3F49EB3" wp14:editId="4A7914D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00B050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F48CB9D" w14:textId="77777777" w:rsidR="00CD0919" w:rsidRDefault="000117E6">
                              <w:pPr>
                                <w:pStyle w:val="Encabezado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00B050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00B050" w:themeColor="background1"/>
                                </w:rPr>
                                <w:t>Tarea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3F49EB3" id="Rectangle 197" o:spid="_x0000_s1027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ab1113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00B050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F48CB9D" w14:textId="77777777" w:rsidR="00CD0919" w:rsidRDefault="000117E6">
                        <w:pPr>
                          <w:pStyle w:val="Encabezado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00B050" w:themeColor="background1"/>
                          </w:rPr>
                        </w:pPr>
                        <w:r>
                          <w:rPr>
                            <w:caps/>
                            <w:color w:val="00B050" w:themeColor="background1"/>
                          </w:rPr>
                          <w:t>Tarea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37D5"/>
    <w:multiLevelType w:val="hybridMultilevel"/>
    <w:tmpl w:val="D520EEBC"/>
    <w:lvl w:ilvl="0" w:tplc="D5EC51A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D1129"/>
    <w:multiLevelType w:val="hybridMultilevel"/>
    <w:tmpl w:val="040C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A2770"/>
    <w:multiLevelType w:val="hybridMultilevel"/>
    <w:tmpl w:val="49689D20"/>
    <w:lvl w:ilvl="0" w:tplc="12A2287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0D757CC5"/>
    <w:multiLevelType w:val="hybridMultilevel"/>
    <w:tmpl w:val="BC688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A4C92"/>
    <w:multiLevelType w:val="multilevel"/>
    <w:tmpl w:val="A00C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E4E4A"/>
    <w:multiLevelType w:val="hybridMultilevel"/>
    <w:tmpl w:val="B3E4D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57869"/>
    <w:multiLevelType w:val="hybridMultilevel"/>
    <w:tmpl w:val="81807214"/>
    <w:lvl w:ilvl="0" w:tplc="D5EC51A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2343E"/>
    <w:multiLevelType w:val="hybridMultilevel"/>
    <w:tmpl w:val="F3F46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A75FF"/>
    <w:multiLevelType w:val="hybridMultilevel"/>
    <w:tmpl w:val="297E3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C7B9E"/>
    <w:multiLevelType w:val="hybridMultilevel"/>
    <w:tmpl w:val="52726A48"/>
    <w:lvl w:ilvl="0" w:tplc="12A2287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F7495"/>
    <w:multiLevelType w:val="hybridMultilevel"/>
    <w:tmpl w:val="A4805BBA"/>
    <w:lvl w:ilvl="0" w:tplc="D5EC51A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672C5"/>
    <w:multiLevelType w:val="hybridMultilevel"/>
    <w:tmpl w:val="6C06B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4313A"/>
    <w:multiLevelType w:val="hybridMultilevel"/>
    <w:tmpl w:val="54082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80383F"/>
    <w:multiLevelType w:val="hybridMultilevel"/>
    <w:tmpl w:val="CD8C2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8"/>
  </w:num>
  <w:num w:numId="10">
    <w:abstractNumId w:val="11"/>
  </w:num>
  <w:num w:numId="11">
    <w:abstractNumId w:val="13"/>
  </w:num>
  <w:num w:numId="12">
    <w:abstractNumId w:val="2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E2"/>
    <w:rsid w:val="000040F7"/>
    <w:rsid w:val="000117E6"/>
    <w:rsid w:val="000304AA"/>
    <w:rsid w:val="00042266"/>
    <w:rsid w:val="00063B98"/>
    <w:rsid w:val="000726FA"/>
    <w:rsid w:val="00084948"/>
    <w:rsid w:val="000B30F5"/>
    <w:rsid w:val="000B5BC0"/>
    <w:rsid w:val="000F4528"/>
    <w:rsid w:val="001164A7"/>
    <w:rsid w:val="0012385D"/>
    <w:rsid w:val="001247E8"/>
    <w:rsid w:val="00126F07"/>
    <w:rsid w:val="00136763"/>
    <w:rsid w:val="0015351E"/>
    <w:rsid w:val="00161EF8"/>
    <w:rsid w:val="001726CA"/>
    <w:rsid w:val="00182C60"/>
    <w:rsid w:val="001830FB"/>
    <w:rsid w:val="00192267"/>
    <w:rsid w:val="001A0ED3"/>
    <w:rsid w:val="001B62B5"/>
    <w:rsid w:val="001C221D"/>
    <w:rsid w:val="001D759A"/>
    <w:rsid w:val="00202DA1"/>
    <w:rsid w:val="002135E6"/>
    <w:rsid w:val="00241809"/>
    <w:rsid w:val="002667D3"/>
    <w:rsid w:val="002811A0"/>
    <w:rsid w:val="002848A5"/>
    <w:rsid w:val="00292140"/>
    <w:rsid w:val="002A63C8"/>
    <w:rsid w:val="002A6D89"/>
    <w:rsid w:val="002C4AF5"/>
    <w:rsid w:val="002F0DCC"/>
    <w:rsid w:val="002F3F93"/>
    <w:rsid w:val="00324CEB"/>
    <w:rsid w:val="00326927"/>
    <w:rsid w:val="003364B1"/>
    <w:rsid w:val="003936E9"/>
    <w:rsid w:val="003B35A7"/>
    <w:rsid w:val="003D3C8D"/>
    <w:rsid w:val="003F3630"/>
    <w:rsid w:val="0040132C"/>
    <w:rsid w:val="00445E9E"/>
    <w:rsid w:val="00470FD4"/>
    <w:rsid w:val="00487EBB"/>
    <w:rsid w:val="004A1F04"/>
    <w:rsid w:val="004A6E49"/>
    <w:rsid w:val="004B2E15"/>
    <w:rsid w:val="004C0379"/>
    <w:rsid w:val="004E4865"/>
    <w:rsid w:val="004F5615"/>
    <w:rsid w:val="004F6615"/>
    <w:rsid w:val="00512E17"/>
    <w:rsid w:val="00522EA4"/>
    <w:rsid w:val="005250D4"/>
    <w:rsid w:val="00537E28"/>
    <w:rsid w:val="00550BE5"/>
    <w:rsid w:val="00557586"/>
    <w:rsid w:val="00565B51"/>
    <w:rsid w:val="00596EE1"/>
    <w:rsid w:val="005A1A3B"/>
    <w:rsid w:val="005B35C5"/>
    <w:rsid w:val="005B48AF"/>
    <w:rsid w:val="005B4D33"/>
    <w:rsid w:val="005E78C2"/>
    <w:rsid w:val="005F49B5"/>
    <w:rsid w:val="006041C6"/>
    <w:rsid w:val="00604206"/>
    <w:rsid w:val="00612E19"/>
    <w:rsid w:val="006272B0"/>
    <w:rsid w:val="00674254"/>
    <w:rsid w:val="0069242C"/>
    <w:rsid w:val="006C2FAE"/>
    <w:rsid w:val="006C5209"/>
    <w:rsid w:val="006D7032"/>
    <w:rsid w:val="007130BB"/>
    <w:rsid w:val="00713261"/>
    <w:rsid w:val="007165D5"/>
    <w:rsid w:val="00717FF8"/>
    <w:rsid w:val="00721423"/>
    <w:rsid w:val="00734E9D"/>
    <w:rsid w:val="00737B3F"/>
    <w:rsid w:val="007648B1"/>
    <w:rsid w:val="00781C20"/>
    <w:rsid w:val="007F41C5"/>
    <w:rsid w:val="0080035E"/>
    <w:rsid w:val="00805D1F"/>
    <w:rsid w:val="008141B0"/>
    <w:rsid w:val="00826C54"/>
    <w:rsid w:val="008376C0"/>
    <w:rsid w:val="00847DD4"/>
    <w:rsid w:val="00850208"/>
    <w:rsid w:val="00860B0D"/>
    <w:rsid w:val="008649DC"/>
    <w:rsid w:val="008C63EE"/>
    <w:rsid w:val="008F26B9"/>
    <w:rsid w:val="00930411"/>
    <w:rsid w:val="00971F9C"/>
    <w:rsid w:val="00973948"/>
    <w:rsid w:val="009759FA"/>
    <w:rsid w:val="009A1F30"/>
    <w:rsid w:val="00A17C9A"/>
    <w:rsid w:val="00A17CD5"/>
    <w:rsid w:val="00A67158"/>
    <w:rsid w:val="00A70995"/>
    <w:rsid w:val="00A72205"/>
    <w:rsid w:val="00A75D9C"/>
    <w:rsid w:val="00A76C0A"/>
    <w:rsid w:val="00AC543D"/>
    <w:rsid w:val="00AE20A5"/>
    <w:rsid w:val="00B33582"/>
    <w:rsid w:val="00B5112B"/>
    <w:rsid w:val="00B5360F"/>
    <w:rsid w:val="00B57E1F"/>
    <w:rsid w:val="00B71DC0"/>
    <w:rsid w:val="00B74DC3"/>
    <w:rsid w:val="00B7790D"/>
    <w:rsid w:val="00BA78BE"/>
    <w:rsid w:val="00BC32E4"/>
    <w:rsid w:val="00BF046A"/>
    <w:rsid w:val="00C3144E"/>
    <w:rsid w:val="00C428CA"/>
    <w:rsid w:val="00C42ADF"/>
    <w:rsid w:val="00C512A0"/>
    <w:rsid w:val="00C5631C"/>
    <w:rsid w:val="00C65593"/>
    <w:rsid w:val="00C91D9C"/>
    <w:rsid w:val="00CA6444"/>
    <w:rsid w:val="00CB764E"/>
    <w:rsid w:val="00CC0DC0"/>
    <w:rsid w:val="00CC7DF4"/>
    <w:rsid w:val="00CD0919"/>
    <w:rsid w:val="00CE2D96"/>
    <w:rsid w:val="00CE6540"/>
    <w:rsid w:val="00CF46BE"/>
    <w:rsid w:val="00CF4ED8"/>
    <w:rsid w:val="00D027F6"/>
    <w:rsid w:val="00D03E09"/>
    <w:rsid w:val="00D067B6"/>
    <w:rsid w:val="00D11A4E"/>
    <w:rsid w:val="00D301E3"/>
    <w:rsid w:val="00D4142E"/>
    <w:rsid w:val="00D6241D"/>
    <w:rsid w:val="00D716E2"/>
    <w:rsid w:val="00D73F1A"/>
    <w:rsid w:val="00D82EC5"/>
    <w:rsid w:val="00DA115E"/>
    <w:rsid w:val="00DB0AAC"/>
    <w:rsid w:val="00DB1D73"/>
    <w:rsid w:val="00DB3298"/>
    <w:rsid w:val="00DC2AB5"/>
    <w:rsid w:val="00DD21D6"/>
    <w:rsid w:val="00DD7A37"/>
    <w:rsid w:val="00DE61C5"/>
    <w:rsid w:val="00DF162F"/>
    <w:rsid w:val="00DF40A1"/>
    <w:rsid w:val="00E41557"/>
    <w:rsid w:val="00E453F3"/>
    <w:rsid w:val="00E4689F"/>
    <w:rsid w:val="00E54328"/>
    <w:rsid w:val="00E56CCC"/>
    <w:rsid w:val="00E619E3"/>
    <w:rsid w:val="00E946F1"/>
    <w:rsid w:val="00EA3292"/>
    <w:rsid w:val="00EA5D25"/>
    <w:rsid w:val="00EC32CC"/>
    <w:rsid w:val="00EE7F83"/>
    <w:rsid w:val="00F12F9F"/>
    <w:rsid w:val="00F24C77"/>
    <w:rsid w:val="00F33FB0"/>
    <w:rsid w:val="00F36509"/>
    <w:rsid w:val="00F373C7"/>
    <w:rsid w:val="00F47915"/>
    <w:rsid w:val="00F55326"/>
    <w:rsid w:val="00F62FB1"/>
    <w:rsid w:val="00F66441"/>
    <w:rsid w:val="00FB1ACD"/>
    <w:rsid w:val="00FC681A"/>
    <w:rsid w:val="00FF0E49"/>
    <w:rsid w:val="00FF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565394"/>
  <w15:chartTrackingRefBased/>
  <w15:docId w15:val="{4EF32141-4F48-44D5-9C4B-3E99886E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C91D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F0C0E" w:themeColor="accent1" w:themeShade="BF"/>
      <w:sz w:val="32"/>
      <w:szCs w:val="32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0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F0C0E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0919"/>
    <w:pPr>
      <w:tabs>
        <w:tab w:val="center" w:pos="4680"/>
        <w:tab w:val="right" w:pos="9360"/>
      </w:tabs>
      <w:spacing w:after="0" w:line="240" w:lineRule="auto"/>
    </w:pPr>
    <w:rPr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CD0919"/>
  </w:style>
  <w:style w:type="paragraph" w:styleId="Piedepgina">
    <w:name w:val="footer"/>
    <w:basedOn w:val="Normal"/>
    <w:link w:val="PiedepginaCar"/>
    <w:uiPriority w:val="99"/>
    <w:unhideWhenUsed/>
    <w:rsid w:val="00CD0919"/>
    <w:pPr>
      <w:tabs>
        <w:tab w:val="center" w:pos="4680"/>
        <w:tab w:val="right" w:pos="9360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D0919"/>
  </w:style>
  <w:style w:type="character" w:customStyle="1" w:styleId="Ttulo2Car">
    <w:name w:val="Título 2 Car"/>
    <w:basedOn w:val="Fuentedeprrafopredeter"/>
    <w:link w:val="Ttulo2"/>
    <w:uiPriority w:val="9"/>
    <w:rsid w:val="00850208"/>
    <w:rPr>
      <w:rFonts w:asciiTheme="majorHAnsi" w:eastAsiaTheme="majorEastAsia" w:hAnsiTheme="majorHAnsi" w:cstheme="majorBidi"/>
      <w:color w:val="7F0C0E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667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1D9C"/>
    <w:rPr>
      <w:rFonts w:asciiTheme="majorHAnsi" w:eastAsiaTheme="majorEastAsia" w:hAnsiTheme="majorHAnsi" w:cstheme="majorBidi"/>
      <w:color w:val="7F0C0E" w:themeColor="accent1" w:themeShade="BF"/>
      <w:sz w:val="32"/>
      <w:szCs w:val="32"/>
      <w:lang w:val="es-MX"/>
    </w:rPr>
  </w:style>
  <w:style w:type="paragraph" w:styleId="NormalWeb">
    <w:name w:val="Normal (Web)"/>
    <w:basedOn w:val="Normal"/>
    <w:uiPriority w:val="99"/>
    <w:semiHidden/>
    <w:unhideWhenUsed/>
    <w:rsid w:val="00EA3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EA3292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CF4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F4ED8"/>
    <w:pPr>
      <w:spacing w:after="0" w:line="240" w:lineRule="auto"/>
    </w:pPr>
    <w:tblPr>
      <w:tblStyleRowBandSize w:val="1"/>
      <w:tblStyleColBandSize w:val="1"/>
      <w:tblBorders>
        <w:top w:val="single" w:sz="4" w:space="0" w:color="ED4F51" w:themeColor="accent1" w:themeTint="99"/>
        <w:left w:val="single" w:sz="4" w:space="0" w:color="ED4F51" w:themeColor="accent1" w:themeTint="99"/>
        <w:bottom w:val="single" w:sz="4" w:space="0" w:color="ED4F51" w:themeColor="accent1" w:themeTint="99"/>
        <w:right w:val="single" w:sz="4" w:space="0" w:color="ED4F51" w:themeColor="accent1" w:themeTint="99"/>
        <w:insideH w:val="single" w:sz="4" w:space="0" w:color="ED4F51" w:themeColor="accent1" w:themeTint="99"/>
        <w:insideV w:val="single" w:sz="4" w:space="0" w:color="ED4F51" w:themeColor="accent1" w:themeTint="99"/>
      </w:tblBorders>
    </w:tblPr>
    <w:tblStylePr w:type="firstRow">
      <w:rPr>
        <w:b/>
        <w:bCs/>
        <w:color w:val="00B050" w:themeColor="background1"/>
      </w:rPr>
      <w:tblPr/>
      <w:tcPr>
        <w:tcBorders>
          <w:top w:val="single" w:sz="4" w:space="0" w:color="AB1113" w:themeColor="accent1"/>
          <w:left w:val="single" w:sz="4" w:space="0" w:color="AB1113" w:themeColor="accent1"/>
          <w:bottom w:val="single" w:sz="4" w:space="0" w:color="AB1113" w:themeColor="accent1"/>
          <w:right w:val="single" w:sz="4" w:space="0" w:color="AB1113" w:themeColor="accent1"/>
          <w:insideH w:val="nil"/>
          <w:insideV w:val="nil"/>
        </w:tcBorders>
        <w:shd w:val="clear" w:color="auto" w:fill="AB1113" w:themeFill="accent1"/>
      </w:tcPr>
    </w:tblStylePr>
    <w:tblStylePr w:type="lastRow">
      <w:rPr>
        <w:b/>
        <w:bCs/>
      </w:rPr>
      <w:tblPr/>
      <w:tcPr>
        <w:tcBorders>
          <w:top w:val="double" w:sz="4" w:space="0" w:color="AB11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4C4" w:themeFill="accent1" w:themeFillTint="33"/>
      </w:tcPr>
    </w:tblStylePr>
    <w:tblStylePr w:type="band1Horz">
      <w:tblPr/>
      <w:tcPr>
        <w:shd w:val="clear" w:color="auto" w:fill="F9C4C4" w:themeFill="accent1" w:themeFillTint="33"/>
      </w:tcPr>
    </w:tblStylePr>
  </w:style>
  <w:style w:type="table" w:styleId="Tablaconcuadrcula4-nfasis6">
    <w:name w:val="Grid Table 4 Accent 6"/>
    <w:basedOn w:val="Tablanormal"/>
    <w:uiPriority w:val="49"/>
    <w:rsid w:val="00537E2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00B050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8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%20I3\Documents\Plantillas%20personalizadas%20de%20Office\Plan_caratula.dotx" TargetMode="External"/></Relationships>
</file>

<file path=word/theme/theme1.xml><?xml version="1.0" encoding="utf-8"?>
<a:theme xmlns:a="http://schemas.openxmlformats.org/drawingml/2006/main" name="Feathered">
  <a:themeElements>
    <a:clrScheme name="Personalizado 5">
      <a:dk1>
        <a:sysClr val="windowText" lastClr="000000"/>
      </a:dk1>
      <a:lt1>
        <a:srgbClr val="00B050"/>
      </a:lt1>
      <a:dk2>
        <a:srgbClr val="7F7F7F"/>
      </a:dk2>
      <a:lt2>
        <a:srgbClr val="611320"/>
      </a:lt2>
      <a:accent1>
        <a:srgbClr val="AB1113"/>
      </a:accent1>
      <a:accent2>
        <a:srgbClr val="D83953"/>
      </a:accent2>
      <a:accent3>
        <a:srgbClr val="AB1113"/>
      </a:accent3>
      <a:accent4>
        <a:srgbClr val="FFC000"/>
      </a:accent4>
      <a:accent5>
        <a:srgbClr val="AB1113"/>
      </a:accent5>
      <a:accent6>
        <a:srgbClr val="70AD47"/>
      </a:accent6>
      <a:hlink>
        <a:srgbClr val="AB1113"/>
      </a:hlink>
      <a:folHlink>
        <a:srgbClr val="954F72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Plan_caratula</Template>
  <TotalTime>6</TotalTime>
  <Pages>2</Pages>
  <Words>22</Words>
  <Characters>121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Tarea</vt:lpstr>
      <vt:lpstr>MAnual Tecnico</vt:lpstr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</dc:title>
  <dc:subject/>
  <dc:creator>LENOVO I3</dc:creator>
  <cp:keywords/>
  <dc:description/>
  <cp:lastModifiedBy>allan melgar</cp:lastModifiedBy>
  <cp:revision>1</cp:revision>
  <cp:lastPrinted>2020-03-24T02:54:00Z</cp:lastPrinted>
  <dcterms:created xsi:type="dcterms:W3CDTF">2020-09-24T05:31:00Z</dcterms:created>
  <dcterms:modified xsi:type="dcterms:W3CDTF">2020-09-24T05:37:00Z</dcterms:modified>
</cp:coreProperties>
</file>